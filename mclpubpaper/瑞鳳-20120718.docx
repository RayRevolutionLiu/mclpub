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84F" w:rsidRDefault="0063384F" w:rsidP="001F11FA">
      <w:pPr>
        <w:snapToGrid w:val="0"/>
        <w:rPr>
          <w:rStyle w:val="fontred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訂戶管理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新增廠商資料</w:t>
      </w:r>
      <w:r>
        <w:rPr>
          <w:rStyle w:val="stripeme"/>
        </w:rPr>
        <w:t xml:space="preserve"> </w:t>
      </w:r>
      <w:r>
        <w:rPr>
          <w:rStyle w:val="fontred"/>
        </w:rPr>
        <w:t>*</w:t>
      </w:r>
      <w:r>
        <w:rPr>
          <w:rStyle w:val="fontred"/>
          <w:rFonts w:hint="eastAsia"/>
        </w:rPr>
        <w:t>為必填欄位</w:t>
      </w:r>
    </w:p>
    <w:p w:rsidR="0063384F" w:rsidRPr="0035676E" w:rsidRDefault="0063384F" w:rsidP="00E178DF">
      <w:pPr>
        <w:snapToGrid w:val="0"/>
        <w:rPr>
          <w:b/>
          <w:color w:val="FF0000"/>
        </w:rPr>
      </w:pPr>
      <w:r>
        <w:rPr>
          <w:rFonts w:ascii="新細明體" w:hAnsi="新細明體"/>
          <w:b/>
          <w:color w:val="FF0000"/>
        </w:rPr>
        <w:t>93.</w:t>
      </w:r>
      <w:r w:rsidRPr="0035676E">
        <w:rPr>
          <w:rFonts w:hint="eastAsia"/>
          <w:b/>
          <w:color w:val="FF0000"/>
        </w:rPr>
        <w:t>發票抬頭的位元數請增加到</w:t>
      </w:r>
      <w:r w:rsidRPr="0035676E">
        <w:rPr>
          <w:b/>
          <w:color w:val="FF0000"/>
        </w:rPr>
        <w:t>40</w:t>
      </w:r>
      <w:r w:rsidRPr="0035676E">
        <w:rPr>
          <w:rFonts w:hint="eastAsia"/>
          <w:b/>
          <w:color w:val="FF0000"/>
        </w:rPr>
        <w:t>個位元</w:t>
      </w:r>
      <w:r w:rsidRPr="0035676E">
        <w:rPr>
          <w:b/>
          <w:color w:val="FF0000"/>
        </w:rPr>
        <w:t>(20</w:t>
      </w:r>
      <w:r w:rsidRPr="0035676E">
        <w:rPr>
          <w:rFonts w:hint="eastAsia"/>
          <w:b/>
          <w:color w:val="FF0000"/>
        </w:rPr>
        <w:t>個中文字</w:t>
      </w:r>
      <w:r w:rsidRPr="0035676E">
        <w:rPr>
          <w:b/>
          <w:color w:val="FF0000"/>
        </w:rPr>
        <w:t>)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圖片 1" o:spid="_x0000_i1025" type="#_x0000_t75" style="width:412.8pt;height:330pt;visibility:visible">
            <v:imagedata r:id="rId5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  <w:rPr>
          <w:rStyle w:val="fontred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訂戶管理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新增雜誌叢書訂戶資料</w:t>
      </w:r>
      <w:r>
        <w:rPr>
          <w:rStyle w:val="stripeme"/>
        </w:rPr>
        <w:t xml:space="preserve"> </w:t>
      </w:r>
      <w:r>
        <w:rPr>
          <w:rStyle w:val="fontred"/>
        </w:rPr>
        <w:t>*</w:t>
      </w:r>
      <w:r>
        <w:rPr>
          <w:rStyle w:val="fontred"/>
          <w:rFonts w:hint="eastAsia"/>
        </w:rPr>
        <w:t>為必填欄位</w:t>
      </w:r>
    </w:p>
    <w:p w:rsidR="0063384F" w:rsidRPr="0035676E" w:rsidRDefault="0063384F" w:rsidP="00B729E8">
      <w:pPr>
        <w:pStyle w:val="ListParagraph"/>
        <w:snapToGrid w:val="0"/>
        <w:ind w:leftChars="0" w:left="0"/>
        <w:rPr>
          <w:b/>
        </w:rPr>
      </w:pPr>
      <w:r>
        <w:rPr>
          <w:rFonts w:ascii="新細明體" w:hAnsi="新細明體"/>
          <w:b/>
          <w:color w:val="FF0000"/>
        </w:rPr>
        <w:t>94.</w:t>
      </w:r>
      <w:r w:rsidRPr="0035676E">
        <w:rPr>
          <w:rFonts w:ascii="新細明體" w:hAnsi="新細明體"/>
          <w:b/>
          <w:color w:val="FF0000"/>
        </w:rPr>
        <w:t>E-mail</w:t>
      </w:r>
      <w:r w:rsidRPr="0035676E">
        <w:rPr>
          <w:rFonts w:ascii="新細明體" w:hAnsi="新細明體" w:hint="eastAsia"/>
          <w:b/>
          <w:color w:val="FF0000"/>
        </w:rPr>
        <w:t>欄位</w:t>
      </w:r>
      <w:r w:rsidRPr="0035676E">
        <w:rPr>
          <w:rFonts w:ascii="新細明體" w:hAnsi="新細明體"/>
          <w:b/>
          <w:color w:val="FF0000"/>
        </w:rPr>
        <w:t xml:space="preserve"> </w:t>
      </w:r>
      <w:r w:rsidRPr="0035676E">
        <w:rPr>
          <w:rFonts w:ascii="新細明體" w:hAnsi="新細明體" w:hint="eastAsia"/>
          <w:b/>
          <w:color w:val="FF0000"/>
        </w:rPr>
        <w:t>輸入</w:t>
      </w:r>
      <w:r>
        <w:rPr>
          <w:rFonts w:ascii="新細明體" w:hAnsi="新細明體" w:hint="eastAsia"/>
          <w:b/>
          <w:color w:val="FF0000"/>
        </w:rPr>
        <w:t>只要輸入“</w:t>
      </w:r>
      <w:r>
        <w:rPr>
          <w:rFonts w:ascii="新細明體" w:hAnsi="新細明體"/>
          <w:b/>
          <w:color w:val="FF0000"/>
        </w:rPr>
        <w:t>@itri.org.tw</w:t>
      </w:r>
      <w:r>
        <w:rPr>
          <w:rFonts w:ascii="新細明體" w:hAnsi="新細明體" w:hint="eastAsia"/>
          <w:b/>
          <w:color w:val="FF0000"/>
        </w:rPr>
        <w:t>”</w:t>
      </w:r>
      <w:r w:rsidRPr="0035676E">
        <w:rPr>
          <w:rFonts w:ascii="新細明體" w:hAnsi="新細明體" w:hint="eastAsia"/>
          <w:b/>
          <w:color w:val="FF0000"/>
        </w:rPr>
        <w:t>的值</w:t>
      </w:r>
      <w:r w:rsidRPr="0035676E">
        <w:rPr>
          <w:rFonts w:ascii="新細明體"/>
          <w:b/>
          <w:color w:val="FF0000"/>
        </w:rPr>
        <w:t>,</w:t>
      </w:r>
      <w:r w:rsidRPr="0035676E">
        <w:rPr>
          <w:rFonts w:ascii="新細明體" w:hAnsi="新細明體" w:hint="eastAsia"/>
          <w:b/>
          <w:color w:val="FF0000"/>
        </w:rPr>
        <w:t>是無法</w:t>
      </w:r>
      <w:r>
        <w:rPr>
          <w:rFonts w:ascii="新細明體" w:hAnsi="新細明體" w:hint="eastAsia"/>
          <w:b/>
          <w:color w:val="FF0000"/>
        </w:rPr>
        <w:t>新增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 id="圖片 2" o:spid="_x0000_i1026" type="#_x0000_t75" style="width:412.8pt;height:330pt;visibility:visible">
            <v:imagedata r:id="rId6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  <w:rPr>
          <w:rStyle w:val="fontsize12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雜誌叢書訂單處理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訂閱訂單</w:t>
      </w:r>
      <w:r>
        <w:rPr>
          <w:rStyle w:val="fontsize12"/>
        </w:rPr>
        <w:t xml:space="preserve">  </w:t>
      </w:r>
      <w:r>
        <w:rPr>
          <w:rStyle w:val="fontsize12"/>
          <w:rFonts w:hint="eastAsia"/>
        </w:rPr>
        <w:t>步驟二</w:t>
      </w:r>
      <w:r>
        <w:rPr>
          <w:rStyle w:val="fontsize12"/>
        </w:rPr>
        <w:t>:</w:t>
      </w:r>
      <w:r>
        <w:rPr>
          <w:rStyle w:val="fontsize12"/>
          <w:rFonts w:hint="eastAsia"/>
        </w:rPr>
        <w:t>挑出該訂戶的歷史訂單資料</w:t>
      </w:r>
    </w:p>
    <w:p w:rsidR="0063384F" w:rsidRDefault="0063384F" w:rsidP="001F11FA">
      <w:pPr>
        <w:snapToGrid w:val="0"/>
        <w:rPr>
          <w:rFonts w:ascii="新細明體"/>
          <w:b/>
          <w:color w:val="FF0000"/>
        </w:rPr>
      </w:pPr>
      <w:r>
        <w:rPr>
          <w:rFonts w:ascii="新細明體" w:hAnsi="新細明體"/>
          <w:b/>
          <w:color w:val="FF0000"/>
        </w:rPr>
        <w:t>95.</w:t>
      </w:r>
      <w:r>
        <w:rPr>
          <w:rFonts w:ascii="新細明體" w:hAnsi="新細明體" w:hint="eastAsia"/>
          <w:b/>
          <w:color w:val="FF0000"/>
        </w:rPr>
        <w:t>在查詢畫面中按下詳細資料→跳出新視窗中的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”計畫代號”欄位是空白的</w:t>
      </w:r>
    </w:p>
    <w:p w:rsidR="0063384F" w:rsidRPr="0084658C" w:rsidRDefault="0063384F" w:rsidP="00633DAD">
      <w:pPr>
        <w:snapToGrid w:val="0"/>
        <w:ind w:firstLineChars="50" w:firstLine="31680"/>
        <w:rPr>
          <w:color w:val="FF0000"/>
        </w:rPr>
      </w:pPr>
      <w:r w:rsidRPr="0084658C">
        <w:rPr>
          <w:rFonts w:hint="eastAsia"/>
          <w:b/>
          <w:bCs/>
          <w:color w:val="FF0000"/>
        </w:rPr>
        <w:t>訂單明細資料</w:t>
      </w:r>
      <w:r>
        <w:rPr>
          <w:rFonts w:hint="eastAsia"/>
          <w:b/>
          <w:bCs/>
          <w:color w:val="FF0000"/>
        </w:rPr>
        <w:t>那一列中的</w:t>
      </w:r>
      <w:r>
        <w:rPr>
          <w:rFonts w:ascii="新細明體" w:hAnsi="新細明體" w:hint="eastAsia"/>
          <w:b/>
          <w:bCs/>
          <w:color w:val="FF0000"/>
        </w:rPr>
        <w:t>”收件人“</w:t>
      </w:r>
      <w:r>
        <w:rPr>
          <w:rFonts w:ascii="新細明體" w:hAnsi="新細明體"/>
          <w:b/>
          <w:bCs/>
          <w:color w:val="FF0000"/>
        </w:rPr>
        <w:t xml:space="preserve"> </w:t>
      </w:r>
      <w:r>
        <w:rPr>
          <w:rFonts w:ascii="新細明體" w:hAnsi="新細明體" w:hint="eastAsia"/>
          <w:b/>
          <w:bCs/>
          <w:color w:val="FF0000"/>
        </w:rPr>
        <w:t>按下無法跳出視窗</w:t>
      </w:r>
    </w:p>
    <w:p w:rsidR="0063384F" w:rsidRDefault="0063384F" w:rsidP="001F11FA">
      <w:pPr>
        <w:snapToGrid w:val="0"/>
      </w:pP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肘形接點 9" o:spid="_x0000_s1026" type="#_x0000_t34" style="position:absolute;margin-left:192pt;margin-top:617.95pt;width:22.6pt;height:68.8pt;z-index:251644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" strokecolor="#c00000" strokeweight="1.25pt">
            <v:stroke endarrow="open"/>
          </v:shape>
        </w:pict>
      </w:r>
      <w:r>
        <w:rPr>
          <w:noProof/>
        </w:rPr>
        <w:pict>
          <v:shape id="肘形接點 7" o:spid="_x0000_s1027" type="#_x0000_t34" style="position:absolute;margin-left:314.55pt;margin-top:612.05pt;width:22.6pt;height:68.8pt;z-index:2516423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" strokecolor="#c00000" strokeweight="1.25pt">
            <v:stroke endarrow="open"/>
          </v:shape>
        </w:pict>
      </w:r>
      <w:r>
        <w:rPr>
          <w:noProof/>
        </w:rPr>
        <w:pict>
          <v:oval id="橢圓 6" o:spid="_x0000_s1028" style="position:absolute;margin-left:283.95pt;margin-top:600.25pt;width:30.65pt;height:26.85pt;z-index:2516413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" filled="f" strokecolor="#c00000" strokeweight="2pt"/>
        </w:pict>
      </w:r>
      <w:r>
        <w:rPr>
          <w:noProof/>
        </w:rPr>
        <w:pict>
          <v:oval id="橢圓 5" o:spid="_x0000_s1029" style="position:absolute;margin-left:144.8pt;margin-top:598.65pt;width:47.3pt;height:33.3pt;z-index:2516403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" filled="f" strokecolor="#c00000" strokeweight="2pt"/>
        </w:pict>
      </w:r>
      <w:r w:rsidRPr="00CD7C54">
        <w:rPr>
          <w:noProof/>
        </w:rPr>
        <w:pict>
          <v:shape id="圖片 3" o:spid="_x0000_i1027" type="#_x0000_t75" style="width:412.8pt;height:330pt;visibility:visible">
            <v:imagedata r:id="rId7" o:title=""/>
          </v:shape>
        </w:pict>
      </w:r>
      <w:r w:rsidRPr="00CD7C54">
        <w:rPr>
          <w:noProof/>
        </w:rPr>
        <w:pict>
          <v:shape id="圖片 4" o:spid="_x0000_i1028" type="#_x0000_t75" style="width:412.8pt;height:330pt;visibility:visible">
            <v:imagedata r:id="rId8" o:title=""/>
          </v:shape>
        </w:pict>
      </w:r>
    </w:p>
    <w:p w:rsidR="0063384F" w:rsidRDefault="0063384F" w:rsidP="001F11FA">
      <w:pPr>
        <w:snapToGrid w:val="0"/>
      </w:pPr>
      <w:r>
        <w:rPr>
          <w:noProof/>
        </w:rPr>
        <w:pict>
          <v:rect id="矩形 8" o:spid="_x0000_s1030" style="position:absolute;margin-left:339.85pt;margin-top:7.3pt;width:85.95pt;height:29pt;z-index:2516433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" filled="f" strokecolor="#c00000" strokeweight="2pt">
            <v:textbox>
              <w:txbxContent>
                <w:p w:rsidR="0063384F" w:rsidRPr="00844000" w:rsidRDefault="0063384F" w:rsidP="0084658C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需另跳出視窗</w:t>
                  </w:r>
                </w:p>
              </w:txbxContent>
            </v:textbox>
          </v:rect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Pr="00E92DEB" w:rsidRDefault="0063384F" w:rsidP="001F11FA">
      <w:pPr>
        <w:snapToGrid w:val="0"/>
        <w:rPr>
          <w:rStyle w:val="fontsize12"/>
          <w:b/>
          <w:color w:val="C00000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雜誌叢書訂單處理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推廣訂單</w:t>
      </w:r>
      <w:r>
        <w:rPr>
          <w:rStyle w:val="fontsize12"/>
        </w:rPr>
        <w:t xml:space="preserve"> / </w:t>
      </w:r>
      <w:r w:rsidRPr="00E92DEB">
        <w:rPr>
          <w:rStyle w:val="fontsize12"/>
          <w:rFonts w:hint="eastAsia"/>
          <w:b/>
        </w:rPr>
        <w:t>步驟三</w:t>
      </w:r>
      <w:r w:rsidRPr="00E92DEB">
        <w:rPr>
          <w:rStyle w:val="fontsize12"/>
          <w:b/>
        </w:rPr>
        <w:t>:</w:t>
      </w:r>
      <w:r w:rsidRPr="00E92DEB">
        <w:rPr>
          <w:rStyle w:val="fontsize12"/>
          <w:rFonts w:hint="eastAsia"/>
          <w:b/>
          <w:color w:val="C00000"/>
        </w:rPr>
        <w:t>新增訂單</w:t>
      </w:r>
    </w:p>
    <w:p w:rsidR="0063384F" w:rsidRDefault="0063384F" w:rsidP="001F11FA">
      <w:pPr>
        <w:snapToGrid w:val="0"/>
        <w:rPr>
          <w:rFonts w:ascii="新細明體"/>
          <w:b/>
          <w:color w:val="FF0000"/>
        </w:rPr>
      </w:pPr>
      <w:r>
        <w:rPr>
          <w:rFonts w:ascii="新細明體" w:hAnsi="新細明體"/>
          <w:b/>
          <w:color w:val="FF0000"/>
        </w:rPr>
        <w:t>96.</w:t>
      </w:r>
      <w:r>
        <w:rPr>
          <w:rFonts w:ascii="新細明體" w:hAnsi="新細明體" w:hint="eastAsia"/>
          <w:b/>
          <w:color w:val="FF0000"/>
        </w:rPr>
        <w:t>在訂單明細資料選完書藉類別中“計畫代號”沒有自動帶出，</w:t>
      </w:r>
    </w:p>
    <w:p w:rsidR="0063384F" w:rsidRDefault="0063384F" w:rsidP="001F11FA">
      <w:pPr>
        <w:snapToGrid w:val="0"/>
        <w:rPr>
          <w:rStyle w:val="fontsize12"/>
        </w:rPr>
      </w:pPr>
      <w:r>
        <w:rPr>
          <w:rFonts w:ascii="新細明體" w:hAnsi="新細明體" w:hint="eastAsia"/>
          <w:b/>
          <w:color w:val="FF0000"/>
        </w:rPr>
        <w:t>在收件人的視窗中不能同時選擇二位收件人</w:t>
      </w:r>
    </w:p>
    <w:p w:rsidR="0063384F" w:rsidRDefault="0063384F" w:rsidP="001F11FA">
      <w:pPr>
        <w:snapToGrid w:val="0"/>
      </w:pPr>
      <w:r>
        <w:rPr>
          <w:noProof/>
        </w:rPr>
        <w:pict>
          <v:shape id="肘形接點 45" o:spid="_x0000_s1031" type="#_x0000_t34" style="position:absolute;margin-left:118.6pt;margin-top:232.5pt;width:25.25pt;height:24.1pt;rotation:90;z-index:25166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" strokecolor="#c00000" strokeweight="1.25pt">
            <v:stroke endarrow="open"/>
          </v:shape>
        </w:pict>
      </w:r>
      <w:r>
        <w:rPr>
          <w:noProof/>
        </w:rPr>
        <w:pict>
          <v:rect id="矩形 23" o:spid="_x0000_s1032" style="position:absolute;margin-left:216.25pt;margin-top:261.75pt;width:85.95pt;height:44.05pt;z-index:2516536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" filled="f" strokecolor="#c00000" strokeweight="2pt">
            <v:textbox>
              <w:txbxContent>
                <w:p w:rsidR="0063384F" w:rsidRPr="00844000" w:rsidRDefault="0063384F" w:rsidP="0084658C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請修改</w:t>
                  </w:r>
                  <w:smartTag w:uri="urn:schemas-microsoft-com:office:smarttags" w:element="chsdate">
                    <w:smartTagPr>
                      <w:attr w:name="Year" w:val="9999"/>
                      <w:attr w:name="Month" w:val="12"/>
                      <w:attr w:name="Day" w:val="31"/>
                      <w:attr w:name="IsLunarDate" w:val="False"/>
                      <w:attr w:name="IsROCDate" w:val="False"/>
                    </w:smartTagPr>
                    <w:r w:rsidRPr="00844000">
                      <w:rPr>
                        <w:b/>
                        <w:color w:val="000000"/>
                        <w:sz w:val="20"/>
                        <w:szCs w:val="20"/>
                      </w:rPr>
                      <w:t>9999/12/31</w:t>
                    </w:r>
                  </w:smartTag>
                </w:p>
              </w:txbxContent>
            </v:textbox>
          </v:rect>
        </w:pict>
      </w:r>
      <w:r>
        <w:rPr>
          <w:noProof/>
        </w:rPr>
        <w:pict>
          <v:shape id="肘形接點 20" o:spid="_x0000_s1033" type="#_x0000_t34" style="position:absolute;margin-left:253.55pt;margin-top:232.5pt;width:25.25pt;height:24.1pt;rotation:90;z-index: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" strokecolor="#c00000" strokeweight="1.25pt">
            <v:stroke endarrow="open"/>
          </v:shape>
        </w:pict>
      </w:r>
      <w:r>
        <w:rPr>
          <w:noProof/>
        </w:rPr>
        <w:pict>
          <v:oval id="橢圓 19" o:spid="_x0000_s1034" style="position:absolute;margin-left:249.55pt;margin-top:198.3pt;width:47.25pt;height:33.3pt;z-index:25165158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" filled="f" strokecolor="#c00000" strokeweight="2pt"/>
        </w:pict>
      </w:r>
      <w:r>
        <w:rPr>
          <w:noProof/>
        </w:rPr>
        <w:pict>
          <v:rect id="矩形 10" o:spid="_x0000_s1035" style="position:absolute;margin-left:71.8pt;margin-top:261.65pt;width:85.95pt;height:29pt;z-index:2516454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" filled="f" strokecolor="#c00000" strokeweight="2pt">
            <v:textbox>
              <w:txbxContent>
                <w:p w:rsidR="0063384F" w:rsidRPr="00844000" w:rsidRDefault="0063384F" w:rsidP="0084658C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無法顯示</w:t>
                  </w:r>
                </w:p>
              </w:txbxContent>
            </v:textbox>
          </v:rect>
        </w:pict>
      </w:r>
      <w:r>
        <w:rPr>
          <w:noProof/>
        </w:rPr>
        <w:pict>
          <v:oval id="橢圓 17" o:spid="_x0000_s1036" style="position:absolute;margin-left:127.6pt;margin-top:198.3pt;width:47.25pt;height:33.3pt;z-index:2516495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" filled="f" strokecolor="#c00000" strokeweight="2pt"/>
        </w:pict>
      </w:r>
      <w:r>
        <w:rPr>
          <w:noProof/>
        </w:rPr>
        <w:pict>
          <v:rect id="矩形 16" o:spid="_x0000_s1037" style="position:absolute;margin-left:-70.05pt;margin-top:75.8pt;width:58.05pt;height:60.65pt;z-index:2516485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" filled="f" strokecolor="#c00000" strokeweight="2pt">
            <v:textbox>
              <w:txbxContent>
                <w:p w:rsidR="0063384F" w:rsidRPr="00844000" w:rsidRDefault="0063384F" w:rsidP="0084658C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應該是新增訂單</w:t>
                  </w:r>
                </w:p>
              </w:txbxContent>
            </v:textbox>
          </v:rect>
        </w:pict>
      </w:r>
      <w:r>
        <w:rPr>
          <w:noProof/>
        </w:rPr>
        <w:pict>
          <v:shape id="肘形接點 15" o:spid="_x0000_s1038" type="#_x0000_t34" style="position:absolute;margin-left:-12.1pt;margin-top:101.1pt;width:160.65pt;height:19.3pt;rotation:180;flip:y;z-index:251647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" strokecolor="#c00000" strokeweight="1.75pt">
            <v:stroke endarrow="open"/>
          </v:shape>
        </w:pict>
      </w:r>
      <w:r>
        <w:rPr>
          <w:noProof/>
        </w:rPr>
        <w:pict>
          <v:oval id="橢圓 14" o:spid="_x0000_s1039" style="position:absolute;margin-left:144.8pt;margin-top:92.45pt;width:47.3pt;height:24.7pt;z-index:2516464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" filled="f" strokecolor="#c00000" strokeweight="2pt"/>
        </w:pict>
      </w:r>
      <w:r w:rsidRPr="00CD7C54">
        <w:rPr>
          <w:noProof/>
        </w:rPr>
        <w:pict>
          <v:shape id="圖片 11" o:spid="_x0000_i1029" type="#_x0000_t75" style="width:412.8pt;height:330pt;visibility:visible">
            <v:imagedata r:id="rId9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noProof/>
        </w:rPr>
        <w:pict>
          <v:rect id="矩形 26" o:spid="_x0000_s1040" style="position:absolute;margin-left:148.55pt;margin-top:177.65pt;width:137.55pt;height:30.6pt;z-index:25165568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" filled="f" strokecolor="#c00000" strokeweight="2pt">
            <v:textbox>
              <w:txbxContent>
                <w:p w:rsidR="0063384F" w:rsidRPr="00844000" w:rsidRDefault="0063384F" w:rsidP="008115FE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無法同時新增二位收件人</w:t>
                  </w:r>
                </w:p>
                <w:p w:rsidR="0063384F" w:rsidRPr="00844000" w:rsidRDefault="0063384F" w:rsidP="0084658C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</w:p>
              </w:txbxContent>
            </v:textbox>
          </v:rect>
        </w:pict>
      </w:r>
      <w:r>
        <w:rPr>
          <w:noProof/>
        </w:rPr>
        <w:pict>
          <v:shape id="肘形接點 18" o:spid="_x0000_s1041" type="#_x0000_t34" style="position:absolute;margin-left:102.9pt;margin-top:159.95pt;width:40.25pt;height:27.9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" strokecolor="#c00000" strokeweight="1.25pt">
            <v:stroke endarrow="open"/>
          </v:shape>
        </w:pict>
      </w:r>
      <w:r>
        <w:rPr>
          <w:noProof/>
        </w:rPr>
        <w:pict>
          <v:oval id="橢圓 25" o:spid="_x0000_s1042" style="position:absolute;margin-left:77.1pt;margin-top:93.85pt;width:47.25pt;height:66.1pt;z-index:2516546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" filled="f" strokecolor="#c00000" strokeweight="2pt"/>
        </w:pict>
      </w:r>
      <w:r w:rsidRPr="00CD7C54">
        <w:rPr>
          <w:noProof/>
        </w:rPr>
        <w:pict>
          <v:shape id="圖片 24" o:spid="_x0000_i1030" type="#_x0000_t75" style="width:412.8pt;height:330pt;visibility:visible">
            <v:imagedata r:id="rId10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雜誌叢書訂單處理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贈閱訂單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步驟三</w:t>
      </w:r>
      <w:r>
        <w:rPr>
          <w:rStyle w:val="fontsize12"/>
        </w:rPr>
        <w:t>:</w:t>
      </w:r>
      <w:r w:rsidRPr="00040390">
        <w:rPr>
          <w:rStyle w:val="fontsize12"/>
          <w:rFonts w:hint="eastAsia"/>
          <w:b/>
          <w:color w:val="C00000"/>
        </w:rPr>
        <w:t>新增訂單</w:t>
      </w:r>
    </w:p>
    <w:p w:rsidR="0063384F" w:rsidRPr="00647B39" w:rsidRDefault="0063384F" w:rsidP="00040390">
      <w:pPr>
        <w:snapToGrid w:val="0"/>
        <w:rPr>
          <w:rStyle w:val="fontsize12"/>
          <w:rFonts w:ascii="新細明體"/>
          <w:b/>
          <w:color w:val="FF0000"/>
        </w:rPr>
      </w:pPr>
      <w:r>
        <w:rPr>
          <w:rFonts w:ascii="新細明體" w:hAnsi="新細明體"/>
          <w:b/>
          <w:color w:val="FF0000"/>
        </w:rPr>
        <w:t>97</w:t>
      </w:r>
      <w:r>
        <w:rPr>
          <w:rFonts w:ascii="新細明體" w:hAnsi="新細明體" w:hint="eastAsia"/>
          <w:b/>
          <w:color w:val="FF0000"/>
        </w:rPr>
        <w:t>在訂單明細資料選完書藉類別中“計畫代號”沒有自動帶出，在收件人的視窗中不能同時選擇二位收件人</w:t>
      </w:r>
    </w:p>
    <w:p w:rsidR="0063384F" w:rsidRDefault="0063384F" w:rsidP="001F11FA">
      <w:pPr>
        <w:snapToGrid w:val="0"/>
      </w:pPr>
      <w:r>
        <w:rPr>
          <w:noProof/>
        </w:rPr>
        <w:pict>
          <v:oval id="橢圓 44" o:spid="_x0000_s1043" style="position:absolute;margin-left:126.45pt;margin-top:200.35pt;width:47.25pt;height:26.85pt;z-index:25166592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" filled="f" strokecolor="#c00000" strokeweight="2pt"/>
        </w:pict>
      </w:r>
      <w:r w:rsidRPr="00CD7C54">
        <w:rPr>
          <w:noProof/>
        </w:rPr>
        <w:pict>
          <v:shape id="圖片 27" o:spid="_x0000_i1031" type="#_x0000_t75" style="width:412.8pt;height:330pt;visibility:visible">
            <v:imagedata r:id="rId11" o:title=""/>
          </v:shape>
        </w:pict>
      </w:r>
    </w:p>
    <w:p w:rsidR="0063384F" w:rsidRDefault="0063384F" w:rsidP="001F11FA">
      <w:pPr>
        <w:snapToGrid w:val="0"/>
      </w:pPr>
      <w:r>
        <w:rPr>
          <w:noProof/>
        </w:rPr>
        <w:pict>
          <v:rect id="矩形 31" o:spid="_x0000_s1044" style="position:absolute;margin-left:184pt;margin-top:169.15pt;width:140.75pt;height:34.9pt;z-index:2516587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" filled="f" strokecolor="#c00000" strokeweight="2pt">
            <v:textbox>
              <w:txbxContent>
                <w:p w:rsidR="0063384F" w:rsidRPr="00844000" w:rsidRDefault="0063384F" w:rsidP="00040390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無法同時新增二位收件人</w:t>
                  </w:r>
                </w:p>
              </w:txbxContent>
            </v:textbox>
          </v:rect>
        </w:pict>
      </w:r>
      <w:r>
        <w:rPr>
          <w:noProof/>
        </w:rPr>
        <w:pict>
          <v:shape id="肘形接點 29" o:spid="_x0000_s1045" type="#_x0000_t34" style="position:absolute;margin-left:124.3pt;margin-top:131.15pt;width:56.45pt;height:46.2pt;z-index:25165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" strokecolor="#c00000" strokeweight="1.25pt">
            <v:stroke endarrow="open"/>
          </v:shape>
        </w:pict>
      </w:r>
      <w:r>
        <w:rPr>
          <w:noProof/>
        </w:rPr>
        <w:pict>
          <v:oval id="橢圓 30" o:spid="_x0000_s1046" style="position:absolute;margin-left:77.1pt;margin-top:99.35pt;width:47.25pt;height:53.15pt;z-index:2516577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" filled="f" strokecolor="#c00000" strokeweight="2pt"/>
        </w:pict>
      </w:r>
      <w:r w:rsidRPr="00CD7C54">
        <w:rPr>
          <w:noProof/>
        </w:rPr>
        <w:pict>
          <v:shape id="圖片 28" o:spid="_x0000_i1032" type="#_x0000_t75" style="width:412.8pt;height:330pt;visibility:visible">
            <v:imagedata r:id="rId12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雜誌叢書訂單處理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贈戶訂單</w:t>
      </w:r>
      <w:r>
        <w:rPr>
          <w:rStyle w:val="fontsize12"/>
        </w:rPr>
        <w:t xml:space="preserve">  </w:t>
      </w:r>
      <w:r>
        <w:rPr>
          <w:rStyle w:val="fontsize12"/>
          <w:rFonts w:hint="eastAsia"/>
        </w:rPr>
        <w:t>步驟二</w:t>
      </w:r>
      <w:r>
        <w:rPr>
          <w:rStyle w:val="fontsize12"/>
        </w:rPr>
        <w:t>:</w:t>
      </w:r>
      <w:r>
        <w:rPr>
          <w:rStyle w:val="fontsize12"/>
          <w:rFonts w:hint="eastAsia"/>
        </w:rPr>
        <w:t>挑出該訂戶的歷史訂單資料</w:t>
      </w:r>
    </w:p>
    <w:p w:rsidR="0063384F" w:rsidRDefault="0063384F" w:rsidP="001F11FA">
      <w:pPr>
        <w:snapToGrid w:val="0"/>
        <w:rPr>
          <w:rFonts w:ascii="新細明體"/>
          <w:b/>
          <w:color w:val="FF0000"/>
        </w:rPr>
      </w:pPr>
      <w:r>
        <w:rPr>
          <w:rFonts w:ascii="新細明體" w:hAnsi="新細明體"/>
          <w:b/>
          <w:color w:val="FF0000"/>
        </w:rPr>
        <w:t>98.</w:t>
      </w:r>
      <w:r>
        <w:rPr>
          <w:rFonts w:ascii="新細明體" w:hAnsi="新細明體" w:hint="eastAsia"/>
          <w:b/>
          <w:color w:val="FF0000"/>
        </w:rPr>
        <w:t>按下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詳細資料</w:t>
      </w:r>
      <w:r>
        <w:rPr>
          <w:rFonts w:ascii="新細明體" w:hAnsi="新細明體"/>
          <w:b/>
          <w:color w:val="FF0000"/>
        </w:rPr>
        <w:t xml:space="preserve">  </w:t>
      </w:r>
      <w:r>
        <w:rPr>
          <w:rFonts w:ascii="新細明體" w:hAnsi="新細明體" w:hint="eastAsia"/>
          <w:b/>
          <w:color w:val="FF0000"/>
        </w:rPr>
        <w:t>跳出視窗中的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訂單明細資料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收件人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無法開啟</w:t>
      </w:r>
    </w:p>
    <w:p w:rsidR="0063384F" w:rsidRDefault="0063384F" w:rsidP="001F11FA">
      <w:pPr>
        <w:snapToGrid w:val="0"/>
      </w:pPr>
      <w:r>
        <w:rPr>
          <w:noProof/>
        </w:rPr>
        <w:pict>
          <v:rect id="矩形 43" o:spid="_x0000_s1047" style="position:absolute;margin-left:381.75pt;margin-top:615.85pt;width:61.8pt;height:35.45pt;z-index:25166489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" filled="f" strokecolor="#c00000" strokeweight="2pt">
            <v:textbox>
              <w:txbxContent>
                <w:p w:rsidR="0063384F" w:rsidRPr="00844000" w:rsidRDefault="0063384F" w:rsidP="00040390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無資料</w:t>
                  </w:r>
                </w:p>
              </w:txbxContent>
            </v:textbox>
          </v:rect>
        </w:pict>
      </w:r>
      <w:r>
        <w:rPr>
          <w:noProof/>
        </w:rPr>
        <w:pict>
          <v:oval id="橢圓 41" o:spid="_x0000_s1048" style="position:absolute;margin-left:286.6pt;margin-top:570.6pt;width:38.75pt;height:22.05pt;z-index:25166284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" filled="f" strokecolor="#c00000" strokeweight="2pt"/>
        </w:pict>
      </w:r>
      <w:r>
        <w:rPr>
          <w:noProof/>
        </w:rPr>
        <w:pict>
          <v:shape id="肘形接點 42" o:spid="_x0000_s1049" type="#_x0000_t34" style="position:absolute;margin-left:325.3pt;margin-top:580.85pt;width:56.45pt;height:46.2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" strokecolor="#c00000" strokeweight="1.25pt">
            <v:stroke endarrow="open"/>
          </v:shape>
        </w:pict>
      </w:r>
      <w:r>
        <w:rPr>
          <w:noProof/>
        </w:rPr>
        <w:pict>
          <v:rect id="矩形 37" o:spid="_x0000_s1050" style="position:absolute;margin-left:381.75pt;margin-top:173.6pt;width:46.2pt;height:30.6pt;z-index:25166182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" filled="f" strokecolor="#c00000" strokeweight="2pt">
            <v:textbox>
              <w:txbxContent>
                <w:p w:rsidR="0063384F" w:rsidRPr="00844000" w:rsidRDefault="0063384F" w:rsidP="00040390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按下</w:t>
                  </w:r>
                </w:p>
              </w:txbxContent>
            </v:textbox>
          </v:rect>
        </w:pict>
      </w:r>
      <w:r>
        <w:rPr>
          <w:noProof/>
        </w:rPr>
        <w:pict>
          <v:shape id="肘形接點 36" o:spid="_x0000_s1051" type="#_x0000_t34" style="position:absolute;margin-left:325.3pt;margin-top:138.65pt;width:56.45pt;height:46.2pt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" strokecolor="#c00000" strokeweight="1.25pt">
            <v:stroke endarrow="open"/>
          </v:shape>
        </w:pict>
      </w:r>
      <w:r>
        <w:rPr>
          <w:noProof/>
        </w:rPr>
        <w:pict>
          <v:oval id="橢圓 35" o:spid="_x0000_s1052" style="position:absolute;margin-left:286.6pt;margin-top:128.4pt;width:38.75pt;height:22.05pt;z-index:2516597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" filled="f" strokecolor="#c00000" strokeweight="2pt"/>
        </w:pict>
      </w:r>
      <w:r w:rsidRPr="00CD7C54">
        <w:rPr>
          <w:noProof/>
        </w:rPr>
        <w:pict>
          <v:shape id="圖片 33" o:spid="_x0000_i1033" type="#_x0000_t75" style="width:412.8pt;height:330pt;visibility:visible">
            <v:imagedata r:id="rId13" o:title=""/>
          </v:shape>
        </w:pict>
      </w:r>
      <w:r w:rsidRPr="00CD7C54">
        <w:rPr>
          <w:noProof/>
        </w:rPr>
        <w:pict>
          <v:shape id="圖片 34" o:spid="_x0000_i1034" type="#_x0000_t75" style="width:412.8pt;height:330pt;visibility:visible">
            <v:imagedata r:id="rId14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Pr="002F1363" w:rsidRDefault="0063384F" w:rsidP="002F1363">
      <w:pPr>
        <w:widowControl/>
        <w:rPr>
          <w:rFonts w:ascii="新細明體" w:hAnsi="新細明體" w:cs="新細明體"/>
          <w:kern w:val="0"/>
          <w:szCs w:val="24"/>
        </w:rPr>
      </w:pPr>
      <w:r w:rsidRPr="002F1363">
        <w:rPr>
          <w:rFonts w:ascii="新細明體" w:hAnsi="新細明體" w:cs="新細明體" w:hint="eastAsia"/>
          <w:kern w:val="0"/>
          <w:szCs w:val="24"/>
        </w:rPr>
        <w:t>目前位置</w:t>
      </w:r>
      <w:r w:rsidRPr="002F1363">
        <w:rPr>
          <w:rFonts w:ascii="新細明體" w:hAnsi="新細明體" w:cs="新細明體"/>
          <w:kern w:val="0"/>
          <w:szCs w:val="24"/>
        </w:rPr>
        <w:t>: </w:t>
      </w:r>
      <w:r w:rsidRPr="002F1363">
        <w:rPr>
          <w:rFonts w:ascii="新細明體" w:hAnsi="新細明體" w:cs="新細明體" w:hint="eastAsia"/>
          <w:kern w:val="0"/>
          <w:szCs w:val="24"/>
        </w:rPr>
        <w:t>訂單管理</w:t>
      </w:r>
      <w:r w:rsidRPr="002F1363">
        <w:rPr>
          <w:rFonts w:ascii="新細明體" w:hAnsi="新細明體" w:cs="新細明體"/>
          <w:kern w:val="0"/>
          <w:szCs w:val="24"/>
        </w:rPr>
        <w:t xml:space="preserve"> / </w:t>
      </w:r>
      <w:r w:rsidRPr="002F1363">
        <w:rPr>
          <w:rFonts w:ascii="新細明體" w:hAnsi="新細明體" w:cs="新細明體" w:hint="eastAsia"/>
          <w:kern w:val="0"/>
          <w:szCs w:val="24"/>
        </w:rPr>
        <w:t>雜誌叢書訂單處理</w:t>
      </w:r>
      <w:r w:rsidRPr="002F1363">
        <w:rPr>
          <w:rFonts w:ascii="新細明體" w:hAnsi="新細明體" w:cs="新細明體"/>
          <w:kern w:val="0"/>
          <w:szCs w:val="24"/>
        </w:rPr>
        <w:t xml:space="preserve"> / </w:t>
      </w:r>
      <w:r w:rsidRPr="002F1363">
        <w:rPr>
          <w:rFonts w:ascii="新細明體" w:hAnsi="新細明體" w:cs="新細明體" w:hint="eastAsia"/>
          <w:kern w:val="0"/>
          <w:szCs w:val="24"/>
        </w:rPr>
        <w:t>贈戶訂單整批作業</w:t>
      </w:r>
      <w:r w:rsidRPr="002F1363">
        <w:rPr>
          <w:rFonts w:ascii="新細明體" w:hAnsi="新細明體" w:cs="新細明體"/>
          <w:kern w:val="0"/>
          <w:szCs w:val="24"/>
        </w:rPr>
        <w:t xml:space="preserve"> 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0A0"/>
      </w:tblPr>
      <w:tblGrid>
        <w:gridCol w:w="8306"/>
      </w:tblGrid>
      <w:tr w:rsidR="0063384F" w:rsidRPr="00844000" w:rsidTr="002F1363">
        <w:trPr>
          <w:tblCellSpacing w:w="0" w:type="dxa"/>
        </w:trPr>
        <w:tc>
          <w:tcPr>
            <w:tcW w:w="0" w:type="auto"/>
            <w:vAlign w:val="center"/>
          </w:tcPr>
          <w:p w:rsidR="0063384F" w:rsidRPr="002F1363" w:rsidRDefault="0063384F" w:rsidP="002F1363">
            <w:pPr>
              <w:widowControl/>
              <w:jc w:val="center"/>
              <w:rPr>
                <w:rFonts w:ascii="新細明體" w:cs="新細明體"/>
                <w:b/>
                <w:bCs/>
                <w:kern w:val="0"/>
                <w:szCs w:val="24"/>
              </w:rPr>
            </w:pPr>
          </w:p>
        </w:tc>
      </w:tr>
    </w:tbl>
    <w:p w:rsidR="0063384F" w:rsidRPr="00647B39" w:rsidRDefault="0063384F" w:rsidP="00CE0A86">
      <w:pPr>
        <w:snapToGrid w:val="0"/>
      </w:pPr>
      <w:r>
        <w:rPr>
          <w:rFonts w:ascii="新細明體" w:hAnsi="新細明體"/>
          <w:b/>
          <w:color w:val="FF0000"/>
        </w:rPr>
        <w:t>99.</w:t>
      </w:r>
      <w:r w:rsidRPr="002F1363">
        <w:rPr>
          <w:rFonts w:ascii="新細明體" w:hAnsi="新細明體" w:hint="eastAsia"/>
          <w:b/>
          <w:color w:val="FF0000"/>
        </w:rPr>
        <w:t>贈閱資料不全</w:t>
      </w:r>
      <w:r>
        <w:rPr>
          <w:rFonts w:hint="eastAsia"/>
        </w:rPr>
        <w:t>，</w:t>
      </w:r>
      <w:r>
        <w:rPr>
          <w:rFonts w:ascii="新細明體" w:hAnsi="新細明體" w:hint="eastAsia"/>
          <w:b/>
          <w:color w:val="FF0000"/>
        </w:rPr>
        <w:t>按下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詳細資料</w:t>
      </w:r>
      <w:r>
        <w:rPr>
          <w:rFonts w:ascii="新細明體" w:hAnsi="新細明體"/>
          <w:b/>
          <w:color w:val="FF0000"/>
        </w:rPr>
        <w:t xml:space="preserve">  </w:t>
      </w:r>
      <w:r>
        <w:rPr>
          <w:rFonts w:ascii="新細明體" w:hAnsi="新細明體" w:hint="eastAsia"/>
          <w:b/>
          <w:color w:val="FF0000"/>
        </w:rPr>
        <w:t>跳出視窗中的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訂單明細資料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收件人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無法開啟</w:t>
      </w:r>
    </w:p>
    <w:p w:rsidR="0063384F" w:rsidRDefault="0063384F" w:rsidP="001F11FA">
      <w:pPr>
        <w:snapToGrid w:val="0"/>
      </w:pPr>
      <w:r>
        <w:rPr>
          <w:noProof/>
        </w:rPr>
        <w:pict>
          <v:oval id="橢圓 47" o:spid="_x0000_s1053" style="position:absolute;margin-left:323.75pt;margin-top:189.45pt;width:38.15pt;height:18.8pt;z-index:25166796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" filled="f" strokecolor="#c00000" strokeweight="2pt"/>
        </w:pict>
      </w:r>
      <w:r w:rsidRPr="00CD7C54">
        <w:rPr>
          <w:noProof/>
        </w:rPr>
        <w:pict>
          <v:shape id="圖片 46" o:spid="_x0000_i1035" type="#_x0000_t75" style="width:412.8pt;height:330pt;visibility:visible">
            <v:imagedata r:id="rId15" o:title=""/>
          </v:shape>
        </w:pict>
      </w:r>
    </w:p>
    <w:p w:rsidR="0063384F" w:rsidRDefault="0063384F" w:rsidP="001F11FA">
      <w:pPr>
        <w:snapToGrid w:val="0"/>
      </w:pPr>
      <w:r>
        <w:rPr>
          <w:noProof/>
        </w:rPr>
        <w:pict>
          <v:rect id="矩形 51" o:spid="_x0000_s1054" style="position:absolute;margin-left:386.45pt;margin-top:249.45pt;width:61.75pt;height:35.45pt;z-index:2516710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" filled="f" strokecolor="#c00000" strokeweight="2pt">
            <v:textbox>
              <w:txbxContent>
                <w:p w:rsidR="0063384F" w:rsidRPr="00844000" w:rsidRDefault="0063384F" w:rsidP="00040390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無資料</w:t>
                  </w:r>
                </w:p>
              </w:txbxContent>
            </v:textbox>
          </v:rect>
        </w:pict>
      </w:r>
      <w:r>
        <w:rPr>
          <w:noProof/>
        </w:rPr>
        <w:pict>
          <v:shape id="肘形接點 50" o:spid="_x0000_s1055" type="#_x0000_t34" style="position:absolute;margin-left:323.75pt;margin-top:250.65pt;width:62.85pt;height:15.6pt;z-index:2516700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" strokecolor="#c00000" strokeweight="1.25pt">
            <v:stroke endarrow="open"/>
          </v:shape>
        </w:pict>
      </w:r>
      <w:r>
        <w:rPr>
          <w:noProof/>
        </w:rPr>
        <w:pict>
          <v:oval id="橢圓 49" o:spid="_x0000_s1056" style="position:absolute;margin-left:285.55pt;margin-top:241.35pt;width:38.15pt;height:18.8pt;z-index:2516689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" filled="f" strokecolor="#c00000" strokeweight="2pt"/>
        </w:pict>
      </w:r>
      <w:r w:rsidRPr="00CD7C54">
        <w:rPr>
          <w:noProof/>
        </w:rPr>
        <w:pict>
          <v:shape id="圖片 48" o:spid="_x0000_i1036" type="#_x0000_t75" style="width:412.8pt;height:330pt;visibility:visible">
            <v:imagedata r:id="rId16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雜誌叢書訂單處理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零售訂單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步驟三</w:t>
      </w:r>
      <w:r>
        <w:rPr>
          <w:rStyle w:val="fontsize12"/>
        </w:rPr>
        <w:t>:</w:t>
      </w:r>
      <w:r>
        <w:rPr>
          <w:rStyle w:val="fontsize12"/>
          <w:rFonts w:hint="eastAsia"/>
        </w:rPr>
        <w:t>新增訂單</w:t>
      </w:r>
    </w:p>
    <w:p w:rsidR="0063384F" w:rsidRDefault="0063384F" w:rsidP="004663EB">
      <w:pPr>
        <w:snapToGrid w:val="0"/>
        <w:rPr>
          <w:rStyle w:val="fontsize12"/>
        </w:rPr>
      </w:pPr>
      <w:r>
        <w:rPr>
          <w:rFonts w:ascii="新細明體" w:hAnsi="新細明體"/>
          <w:b/>
          <w:color w:val="FF0000"/>
        </w:rPr>
        <w:t xml:space="preserve">100. </w:t>
      </w:r>
      <w:r>
        <w:rPr>
          <w:rFonts w:ascii="新細明體" w:hAnsi="新細明體" w:hint="eastAsia"/>
          <w:b/>
          <w:color w:val="FF0000"/>
        </w:rPr>
        <w:t>在收件人的視窗中不能同時選擇二位收件人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 id="圖片 52" o:spid="_x0000_i1037" type="#_x0000_t75" style="width:412.8pt;height:330pt;visibility:visible">
            <v:imagedata r:id="rId17" o:title=""/>
          </v:shape>
        </w:pict>
      </w:r>
    </w:p>
    <w:p w:rsidR="0063384F" w:rsidRDefault="0063384F" w:rsidP="004663EB">
      <w:pPr>
        <w:snapToGrid w:val="0"/>
        <w:rPr>
          <w:rFonts w:ascii="新細明體"/>
          <w:b/>
          <w:color w:val="FF0000"/>
        </w:rPr>
      </w:pPr>
      <w:r w:rsidRPr="0035676E">
        <w:rPr>
          <w:rFonts w:ascii="新細明體" w:hAnsi="新細明體" w:hint="eastAsia"/>
          <w:b/>
          <w:color w:val="FF0000"/>
        </w:rPr>
        <w:t>▼</w:t>
      </w:r>
      <w:r>
        <w:rPr>
          <w:rFonts w:ascii="新細明體" w:hAnsi="新細明體" w:hint="eastAsia"/>
          <w:b/>
          <w:color w:val="FF0000"/>
        </w:rPr>
        <w:t>按下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詳細資料</w:t>
      </w:r>
      <w:r>
        <w:rPr>
          <w:rFonts w:ascii="新細明體" w:hAnsi="新細明體"/>
          <w:b/>
          <w:color w:val="FF0000"/>
        </w:rPr>
        <w:t xml:space="preserve">  </w:t>
      </w:r>
      <w:r>
        <w:rPr>
          <w:rFonts w:ascii="新細明體" w:hAnsi="新細明體" w:hint="eastAsia"/>
          <w:b/>
          <w:color w:val="FF0000"/>
        </w:rPr>
        <w:t>跳出視窗中的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訂單明細資料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收件人</w:t>
      </w:r>
      <w:r>
        <w:rPr>
          <w:rFonts w:ascii="新細明體" w:hAnsi="新細明體"/>
          <w:b/>
          <w:color w:val="FF0000"/>
        </w:rPr>
        <w:t xml:space="preserve"> </w:t>
      </w:r>
      <w:r>
        <w:rPr>
          <w:rFonts w:ascii="新細明體" w:hAnsi="新細明體" w:hint="eastAsia"/>
          <w:b/>
          <w:color w:val="FF0000"/>
        </w:rPr>
        <w:t>無法開啟</w:t>
      </w:r>
    </w:p>
    <w:p w:rsidR="0063384F" w:rsidRDefault="0063384F" w:rsidP="001F11FA">
      <w:pPr>
        <w:snapToGrid w:val="0"/>
      </w:pPr>
      <w:r>
        <w:rPr>
          <w:noProof/>
        </w:rPr>
        <w:pict>
          <v:rect id="矩形 56" o:spid="_x0000_s1057" style="position:absolute;margin-left:375.75pt;margin-top:292.2pt;width:61.75pt;height:35.45pt;z-index:25167411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" filled="f" strokecolor="#c00000" strokeweight="2pt">
            <v:textbox>
              <w:txbxContent>
                <w:p w:rsidR="0063384F" w:rsidRPr="00844000" w:rsidRDefault="0063384F" w:rsidP="004663EB">
                  <w:pPr>
                    <w:jc w:val="center"/>
                    <w:rPr>
                      <w:b/>
                      <w:color w:val="000000"/>
                      <w:sz w:val="20"/>
                      <w:szCs w:val="20"/>
                    </w:rPr>
                  </w:pPr>
                  <w:r w:rsidRPr="00844000">
                    <w:rPr>
                      <w:rFonts w:hint="eastAsia"/>
                      <w:b/>
                      <w:color w:val="000000"/>
                      <w:sz w:val="20"/>
                      <w:szCs w:val="20"/>
                    </w:rPr>
                    <w:t>無資料</w:t>
                  </w:r>
                </w:p>
              </w:txbxContent>
            </v:textbox>
          </v:rect>
        </w:pict>
      </w:r>
      <w:r>
        <w:rPr>
          <w:noProof/>
        </w:rPr>
        <w:pict>
          <v:oval id="橢圓 54" o:spid="_x0000_s1058" style="position:absolute;margin-left:272.25pt;margin-top:291.05pt;width:38.1pt;height:18.8pt;z-index:2516720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" filled="f" strokecolor="#c00000" strokeweight="2pt"/>
        </w:pict>
      </w:r>
      <w:r>
        <w:rPr>
          <w:noProof/>
        </w:rPr>
        <w:pict>
          <v:shape id="肘形接點 55" o:spid="_x0000_s1059" type="#_x0000_t34" style="position:absolute;margin-left:310.4pt;margin-top:300.4pt;width:62.85pt;height:15.55pt;z-index:251673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" strokecolor="#c00000" strokeweight="1.25pt">
            <v:stroke endarrow="open"/>
          </v:shape>
        </w:pict>
      </w:r>
      <w:r w:rsidRPr="00CD7C54">
        <w:rPr>
          <w:noProof/>
        </w:rPr>
        <w:pict>
          <v:shape id="圖片 53" o:spid="_x0000_i1038" type="#_x0000_t75" style="width:412.8pt;height:330pt;visibility:visible">
            <v:imagedata r:id="rId18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rFonts w:ascii="新細明體" w:hAnsi="新細明體"/>
          <w:b/>
          <w:color w:val="FF0000"/>
        </w:rPr>
        <w:t>101.</w:t>
      </w:r>
      <w:r>
        <w:rPr>
          <w:rFonts w:ascii="新細明體" w:hAnsi="新細明體" w:hint="eastAsia"/>
          <w:b/>
          <w:color w:val="FF0000"/>
        </w:rPr>
        <w:t>在每個訂戶的訂單註銷時</w:t>
      </w:r>
      <w:r>
        <w:rPr>
          <w:rFonts w:ascii="新細明體"/>
          <w:b/>
          <w:color w:val="FF0000"/>
        </w:rPr>
        <w:t>,</w:t>
      </w:r>
      <w:r>
        <w:rPr>
          <w:rFonts w:ascii="新細明體" w:hAnsi="新細明體" w:hint="eastAsia"/>
          <w:b/>
          <w:color w:val="FF0000"/>
        </w:rPr>
        <w:t>請將最新的一筆顯示最上方</w:t>
      </w:r>
    </w:p>
    <w:p w:rsidR="0063384F" w:rsidRDefault="0063384F" w:rsidP="001F11FA">
      <w:pPr>
        <w:snapToGrid w:val="0"/>
      </w:pPr>
      <w:r>
        <w:rPr>
          <w:noProof/>
        </w:rPr>
        <w:pict>
          <v:oval id="橢圓 58" o:spid="_x0000_s1060" style="position:absolute;margin-left:42.7pt;margin-top:131.3pt;width:52.65pt;height:18.8pt;z-index:2516751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" filled="f" strokecolor="#c00000" strokeweight="2pt"/>
        </w:pict>
      </w:r>
      <w:r w:rsidRPr="00CD7C54">
        <w:rPr>
          <w:noProof/>
        </w:rPr>
        <w:pict>
          <v:shape id="圖片 57" o:spid="_x0000_i1039" type="#_x0000_t75" style="width:412.8pt;height:330pt;visibility:visible">
            <v:imagedata r:id="rId19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  <w:rPr>
          <w:rStyle w:val="fontsize12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系統管理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雜誌叢書補書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補書登錄</w:t>
      </w:r>
    </w:p>
    <w:p w:rsidR="0063384F" w:rsidRDefault="0063384F" w:rsidP="001F11FA">
      <w:pPr>
        <w:snapToGrid w:val="0"/>
      </w:pPr>
      <w:r>
        <w:rPr>
          <w:rFonts w:ascii="新細明體" w:hAnsi="新細明體"/>
          <w:b/>
          <w:color w:val="FF0000"/>
        </w:rPr>
        <w:t>102.</w:t>
      </w:r>
      <w:r>
        <w:rPr>
          <w:rFonts w:ascii="新細明體" w:hAnsi="新細明體" w:hint="eastAsia"/>
          <w:b/>
          <w:color w:val="FF0000"/>
        </w:rPr>
        <w:t>在搜尋結果的畫面</w:t>
      </w:r>
      <w:r>
        <w:rPr>
          <w:rFonts w:ascii="新細明體"/>
          <w:b/>
          <w:color w:val="FF0000"/>
        </w:rPr>
        <w:t>,</w:t>
      </w:r>
      <w:r>
        <w:rPr>
          <w:rFonts w:ascii="新細明體" w:hAnsi="新細明體" w:hint="eastAsia"/>
          <w:b/>
          <w:color w:val="FF0000"/>
        </w:rPr>
        <w:t>需做升冪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 id="圖片 59" o:spid="_x0000_i1040" type="#_x0000_t75" style="width:412.8pt;height:330pt;visibility:visible">
            <v:imagedata r:id="rId20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標籤處理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雜誌叢書標籤處理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補書標籤列印</w:t>
      </w:r>
    </w:p>
    <w:p w:rsidR="0063384F" w:rsidRPr="00BA598C" w:rsidRDefault="0063384F" w:rsidP="00BA598C">
      <w:pPr>
        <w:snapToGrid w:val="0"/>
      </w:pPr>
      <w:r>
        <w:rPr>
          <w:rFonts w:ascii="新細明體" w:hAnsi="新細明體"/>
          <w:b/>
          <w:color w:val="FF0000"/>
        </w:rPr>
        <w:t>103.</w:t>
      </w:r>
      <w:r>
        <w:rPr>
          <w:rFonts w:ascii="新細明體" w:hAnsi="新細明體" w:hint="eastAsia"/>
          <w:b/>
          <w:color w:val="FF0000"/>
        </w:rPr>
        <w:t>此畫面需加日期區間及一個查詢功能鍵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 id="圖片 60" o:spid="_x0000_i1041" type="#_x0000_t75" style="width:412.8pt;height:330pt;visibility:visible">
            <v:imagedata r:id="rId21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  <w:rPr>
          <w:rStyle w:val="fontsize12"/>
        </w:rPr>
      </w:pPr>
      <w:r>
        <w:rPr>
          <w:rStyle w:val="fontsize12"/>
          <w:rFonts w:hint="eastAsia"/>
        </w:rPr>
        <w:t>目前位置</w:t>
      </w:r>
      <w:r>
        <w:rPr>
          <w:rStyle w:val="fontsize12"/>
        </w:rPr>
        <w:t>: </w:t>
      </w:r>
      <w:r>
        <w:rPr>
          <w:rStyle w:val="fontsize12"/>
          <w:rFonts w:hint="eastAsia"/>
        </w:rPr>
        <w:t>訂單管理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雜誌叢書標籤處理</w:t>
      </w:r>
      <w:r>
        <w:rPr>
          <w:rStyle w:val="fontsize12"/>
        </w:rPr>
        <w:t xml:space="preserve"> / </w:t>
      </w:r>
      <w:r>
        <w:rPr>
          <w:rStyle w:val="fontsize12"/>
          <w:rFonts w:hint="eastAsia"/>
        </w:rPr>
        <w:t>缺書標籤列印</w:t>
      </w:r>
    </w:p>
    <w:p w:rsidR="0063384F" w:rsidRPr="00BA598C" w:rsidRDefault="0063384F" w:rsidP="001F11FA">
      <w:pPr>
        <w:snapToGrid w:val="0"/>
      </w:pPr>
      <w:r>
        <w:rPr>
          <w:rFonts w:ascii="新細明體" w:hAnsi="新細明體"/>
          <w:b/>
          <w:color w:val="FF0000"/>
        </w:rPr>
        <w:t>104.</w:t>
      </w:r>
      <w:r>
        <w:rPr>
          <w:rFonts w:ascii="新細明體" w:hAnsi="新細明體" w:hint="eastAsia"/>
          <w:b/>
          <w:color w:val="FF0000"/>
        </w:rPr>
        <w:t>此畫面需加日期區間及一個查詢功能鍵</w:t>
      </w:r>
    </w:p>
    <w:p w:rsidR="0063384F" w:rsidRDefault="0063384F" w:rsidP="001F11FA">
      <w:pPr>
        <w:snapToGrid w:val="0"/>
      </w:pPr>
      <w:r w:rsidRPr="00CD7C54">
        <w:rPr>
          <w:noProof/>
        </w:rPr>
        <w:pict>
          <v:shape id="圖片 61" o:spid="_x0000_i1042" type="#_x0000_t75" style="width:412.8pt;height:330pt;visibility:visible">
            <v:imagedata r:id="rId22" o:title=""/>
          </v:shape>
        </w:pict>
      </w: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</w:p>
    <w:p w:rsidR="0063384F" w:rsidRDefault="0063384F" w:rsidP="001F11FA">
      <w:pPr>
        <w:snapToGrid w:val="0"/>
      </w:pPr>
      <w:bookmarkStart w:id="0" w:name="_GoBack"/>
      <w:bookmarkEnd w:id="0"/>
    </w:p>
    <w:sectPr w:rsidR="0063384F" w:rsidSect="00E178DF">
      <w:pgSz w:w="11906" w:h="16838"/>
      <w:pgMar w:top="426" w:right="1800" w:bottom="284" w:left="1800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新細明體">
    <w:altName w:val="PMingLiU"/>
    <w:panose1 w:val="02020300000000000000"/>
    <w:charset w:val="88"/>
    <w:family w:val="roman"/>
    <w:pitch w:val="variable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BB713C"/>
    <w:multiLevelType w:val="hybridMultilevel"/>
    <w:tmpl w:val="687E4894"/>
    <w:lvl w:ilvl="0" w:tplc="5DAE35D4">
      <w:numFmt w:val="bullet"/>
      <w:lvlText w:val="▼"/>
      <w:lvlJc w:val="left"/>
      <w:pPr>
        <w:ind w:left="360" w:hanging="360"/>
      </w:pPr>
      <w:rPr>
        <w:rFonts w:ascii="新細明體" w:eastAsia="新細明體" w:hAnsi="新細明體" w:hint="eastAsia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F11FA"/>
    <w:rsid w:val="00040390"/>
    <w:rsid w:val="0018151A"/>
    <w:rsid w:val="001F11FA"/>
    <w:rsid w:val="002659FA"/>
    <w:rsid w:val="002A6040"/>
    <w:rsid w:val="002F1363"/>
    <w:rsid w:val="0035676E"/>
    <w:rsid w:val="003B3010"/>
    <w:rsid w:val="003B5ECF"/>
    <w:rsid w:val="004663EB"/>
    <w:rsid w:val="00475199"/>
    <w:rsid w:val="00607132"/>
    <w:rsid w:val="0063384F"/>
    <w:rsid w:val="00633DAD"/>
    <w:rsid w:val="00636B97"/>
    <w:rsid w:val="00647B39"/>
    <w:rsid w:val="006B7261"/>
    <w:rsid w:val="008115FE"/>
    <w:rsid w:val="00844000"/>
    <w:rsid w:val="0084658C"/>
    <w:rsid w:val="008466B8"/>
    <w:rsid w:val="008663C1"/>
    <w:rsid w:val="00932FE6"/>
    <w:rsid w:val="0095254C"/>
    <w:rsid w:val="009F2973"/>
    <w:rsid w:val="00A1073B"/>
    <w:rsid w:val="00B729E8"/>
    <w:rsid w:val="00BA598C"/>
    <w:rsid w:val="00BF5DF7"/>
    <w:rsid w:val="00BF6855"/>
    <w:rsid w:val="00C7643F"/>
    <w:rsid w:val="00C857AE"/>
    <w:rsid w:val="00CD7C54"/>
    <w:rsid w:val="00CE0A86"/>
    <w:rsid w:val="00E178DF"/>
    <w:rsid w:val="00E4379E"/>
    <w:rsid w:val="00E92D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sdate"/>
  <w:shapeDefaults>
    <o:shapedefaults v:ext="edit" spidmax="106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新細明體" w:hAnsi="Calibri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57AE"/>
    <w:pPr>
      <w:widowControl w:val="0"/>
    </w:p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1F11FA"/>
    <w:rPr>
      <w:rFonts w:ascii="Cambria" w:hAnsi="Cambr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F11FA"/>
    <w:rPr>
      <w:rFonts w:ascii="Cambria" w:eastAsia="新細明體" w:hAnsi="Cambria" w:cs="Times New Roman"/>
      <w:sz w:val="18"/>
      <w:szCs w:val="18"/>
    </w:rPr>
  </w:style>
  <w:style w:type="character" w:customStyle="1" w:styleId="fontsize12">
    <w:name w:val="font_size12"/>
    <w:basedOn w:val="DefaultParagraphFont"/>
    <w:uiPriority w:val="99"/>
    <w:rsid w:val="001F11FA"/>
    <w:rPr>
      <w:rFonts w:cs="Times New Roman"/>
    </w:rPr>
  </w:style>
  <w:style w:type="character" w:customStyle="1" w:styleId="stripeme">
    <w:name w:val="stripeme"/>
    <w:basedOn w:val="DefaultParagraphFont"/>
    <w:uiPriority w:val="99"/>
    <w:rsid w:val="001F11FA"/>
    <w:rPr>
      <w:rFonts w:cs="Times New Roman"/>
    </w:rPr>
  </w:style>
  <w:style w:type="character" w:customStyle="1" w:styleId="fontred">
    <w:name w:val="font_red"/>
    <w:basedOn w:val="DefaultParagraphFont"/>
    <w:uiPriority w:val="99"/>
    <w:rsid w:val="001F11FA"/>
    <w:rPr>
      <w:rFonts w:cs="Times New Roman"/>
    </w:rPr>
  </w:style>
  <w:style w:type="paragraph" w:styleId="ListParagraph">
    <w:name w:val="List Paragraph"/>
    <w:basedOn w:val="Normal"/>
    <w:uiPriority w:val="99"/>
    <w:qFormat/>
    <w:rsid w:val="0035676E"/>
    <w:pPr>
      <w:ind w:leftChars="200"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684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</Template>
  <TotalTime>350</TotalTime>
  <Pages>10</Pages>
  <Words>145</Words>
  <Characters>831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葉瑞鳳</dc:creator>
  <cp:keywords/>
  <dc:description/>
  <cp:lastModifiedBy>user</cp:lastModifiedBy>
  <cp:revision>29</cp:revision>
  <dcterms:created xsi:type="dcterms:W3CDTF">2012-07-18T01:56:00Z</dcterms:created>
  <dcterms:modified xsi:type="dcterms:W3CDTF">2012-07-18T08:46:00Z</dcterms:modified>
</cp:coreProperties>
</file>